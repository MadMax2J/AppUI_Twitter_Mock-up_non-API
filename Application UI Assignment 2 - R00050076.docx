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DD" w:rsidRDefault="002220DD">
      <w:pPr>
        <w:pStyle w:val="Title"/>
        <w:rPr>
          <w:rFonts w:ascii="Verdana" w:hAnsi="Verdana"/>
        </w:rPr>
      </w:pPr>
    </w:p>
    <w:p w:rsidR="00F12798" w:rsidRDefault="007A6523">
      <w:pPr>
        <w:pStyle w:val="Title"/>
        <w:rPr>
          <w:rFonts w:ascii="Verdana" w:hAnsi="Verdana"/>
        </w:rPr>
      </w:pPr>
      <w:r>
        <w:rPr>
          <w:rFonts w:ascii="Verdana" w:hAnsi="Verdana"/>
        </w:rPr>
        <w:t>Application User Interfaces</w:t>
      </w:r>
    </w:p>
    <w:p w:rsidR="007A6523" w:rsidRPr="007A6523" w:rsidRDefault="007A6523" w:rsidP="007A6523">
      <w:r>
        <w:t>Assignment 1</w:t>
      </w:r>
    </w:p>
    <w:p w:rsidR="000B0C75" w:rsidRPr="0088159B" w:rsidRDefault="000B0C75" w:rsidP="000B0C75">
      <w:pPr>
        <w:rPr>
          <w:rFonts w:ascii="Verdana" w:hAnsi="Verdana"/>
        </w:rPr>
      </w:pPr>
      <w:bookmarkStart w:id="0" w:name="_GoBack"/>
      <w:bookmarkEnd w:id="0"/>
    </w:p>
    <w:p w:rsidR="00DF1C1F" w:rsidRDefault="007A6523" w:rsidP="002220DD">
      <w:pPr>
        <w:ind w:firstLine="708"/>
        <w:rPr>
          <w:rFonts w:ascii="Verdana" w:hAnsi="Verdana"/>
        </w:rPr>
      </w:pPr>
      <w:r w:rsidRPr="007A6523">
        <w:rPr>
          <w:rFonts w:ascii="Verdana" w:hAnsi="Verdana"/>
        </w:rPr>
        <w:t>Design and implement</w:t>
      </w:r>
      <w:r w:rsidR="002220DD">
        <w:rPr>
          <w:rFonts w:ascii="Verdana" w:hAnsi="Verdana"/>
        </w:rPr>
        <w:t>ation of</w:t>
      </w:r>
      <w:r w:rsidRPr="007A6523">
        <w:rPr>
          <w:rFonts w:ascii="Verdana" w:hAnsi="Verdana"/>
        </w:rPr>
        <w:t xml:space="preserve"> a number guessing game (j</w:t>
      </w:r>
      <w:proofErr w:type="gramStart"/>
      <w:r w:rsidRPr="007A6523">
        <w:rPr>
          <w:rFonts w:ascii="Verdana" w:hAnsi="Verdana"/>
        </w:rPr>
        <w:t>)Applet</w:t>
      </w:r>
      <w:proofErr w:type="gramEnd"/>
      <w:r w:rsidRPr="007A6523">
        <w:rPr>
          <w:rFonts w:ascii="Verdana" w:hAnsi="Verdana"/>
        </w:rPr>
        <w:t>.</w:t>
      </w:r>
    </w:p>
    <w:p w:rsidR="002220DD" w:rsidRDefault="002220DD" w:rsidP="00DF1C1F">
      <w:pPr>
        <w:rPr>
          <w:rFonts w:ascii="Verdana" w:hAnsi="Verdana"/>
        </w:rPr>
      </w:pPr>
    </w:p>
    <w:p w:rsidR="002220DD" w:rsidRDefault="002220DD" w:rsidP="00DF1C1F">
      <w:pPr>
        <w:rPr>
          <w:rFonts w:ascii="Verdana" w:hAnsi="Verdana"/>
        </w:rPr>
      </w:pPr>
    </w:p>
    <w:p w:rsidR="002220DD" w:rsidRDefault="002220DD" w:rsidP="00DF1C1F">
      <w:pPr>
        <w:rPr>
          <w:rFonts w:ascii="Verdana" w:hAnsi="Verdana"/>
        </w:rPr>
      </w:pPr>
    </w:p>
    <w:p w:rsidR="002220DD" w:rsidRDefault="002220DD" w:rsidP="00DF1C1F">
      <w:pPr>
        <w:rPr>
          <w:rFonts w:ascii="Verdana" w:hAnsi="Verdana"/>
        </w:rPr>
      </w:pPr>
    </w:p>
    <w:p w:rsidR="002220DD" w:rsidRPr="00CD060A" w:rsidRDefault="002220DD" w:rsidP="00DF1C1F">
      <w:pPr>
        <w:rPr>
          <w:rFonts w:ascii="Verdana" w:hAnsi="Verdana"/>
        </w:rPr>
      </w:pPr>
    </w:p>
    <w:p w:rsidR="0088159B" w:rsidRPr="00CD060A" w:rsidRDefault="0088159B" w:rsidP="000B0C75">
      <w:pPr>
        <w:rPr>
          <w:rFonts w:ascii="Verdana" w:hAnsi="Verdana"/>
        </w:rPr>
      </w:pPr>
      <w:r w:rsidRPr="00CD060A">
        <w:rPr>
          <w:rFonts w:ascii="Verdana" w:hAnsi="Verdana"/>
          <w:b/>
        </w:rPr>
        <w:t>Written by:</w:t>
      </w:r>
      <w:r w:rsidRPr="00CD060A">
        <w:rPr>
          <w:rFonts w:ascii="Verdana" w:hAnsi="Verdana"/>
          <w:b/>
        </w:rPr>
        <w:tab/>
      </w:r>
      <w:r w:rsidR="00CD060A">
        <w:rPr>
          <w:rFonts w:ascii="Verdana" w:hAnsi="Verdana"/>
          <w:b/>
        </w:rPr>
        <w:tab/>
      </w:r>
      <w:r w:rsidRPr="00CD060A">
        <w:rPr>
          <w:rFonts w:ascii="Verdana" w:hAnsi="Verdana"/>
        </w:rPr>
        <w:t>John Byrne – R00050076</w:t>
      </w:r>
    </w:p>
    <w:p w:rsidR="00226CF0" w:rsidRPr="007A6523" w:rsidRDefault="0088159B">
      <w:pPr>
        <w:rPr>
          <w:rFonts w:ascii="Verdana" w:hAnsi="Verdana"/>
        </w:rPr>
      </w:pPr>
      <w:r w:rsidRPr="00CD060A">
        <w:rPr>
          <w:rFonts w:ascii="Verdana" w:hAnsi="Verdana"/>
          <w:b/>
        </w:rPr>
        <w:t>Due by:</w:t>
      </w:r>
      <w:r w:rsidRPr="00CD060A">
        <w:rPr>
          <w:rFonts w:ascii="Verdana" w:hAnsi="Verdana"/>
          <w:b/>
        </w:rPr>
        <w:tab/>
      </w:r>
      <w:r w:rsidR="002220DD">
        <w:rPr>
          <w:rFonts w:ascii="Verdana" w:hAnsi="Verdana"/>
        </w:rPr>
        <w:tab/>
        <w:t>23:59</w:t>
      </w:r>
      <w:r w:rsidRPr="00CD060A">
        <w:rPr>
          <w:rFonts w:ascii="Verdana" w:hAnsi="Verdana"/>
        </w:rPr>
        <w:t xml:space="preserve"> on Mon 1</w:t>
      </w:r>
      <w:r w:rsidR="002220DD">
        <w:rPr>
          <w:rFonts w:ascii="Verdana" w:hAnsi="Verdana"/>
        </w:rPr>
        <w:t>3</w:t>
      </w:r>
      <w:r w:rsidRPr="00CD060A">
        <w:rPr>
          <w:rFonts w:ascii="Verdana" w:hAnsi="Verdana"/>
          <w:vertAlign w:val="superscript"/>
        </w:rPr>
        <w:t>th</w:t>
      </w:r>
      <w:r w:rsidR="002220DD">
        <w:rPr>
          <w:rFonts w:ascii="Verdana" w:hAnsi="Verdana"/>
        </w:rPr>
        <w:t xml:space="preserve"> April</w:t>
      </w:r>
      <w:r w:rsidRPr="00CD060A">
        <w:rPr>
          <w:rFonts w:ascii="Verdana" w:hAnsi="Verdana"/>
        </w:rPr>
        <w:t xml:space="preserve"> 2015</w:t>
      </w:r>
    </w:p>
    <w:p w:rsidR="007A6523" w:rsidRDefault="007A652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" w:name="_Toc413686432"/>
      <w:r>
        <w:br w:type="page"/>
      </w:r>
    </w:p>
    <w:p w:rsidR="00226CF0" w:rsidRDefault="00226CF0" w:rsidP="00226CF0">
      <w:pPr>
        <w:pStyle w:val="Heading1"/>
      </w:pPr>
      <w:r>
        <w:lastRenderedPageBreak/>
        <w:t>Assignment Requirements</w:t>
      </w:r>
      <w:bookmarkEnd w:id="1"/>
    </w:p>
    <w:p w:rsidR="00A305A1" w:rsidRDefault="007A652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342CBA" wp14:editId="07A4CAB1">
                <wp:simplePos x="0" y="0"/>
                <wp:positionH relativeFrom="column">
                  <wp:posOffset>5095875</wp:posOffset>
                </wp:positionH>
                <wp:positionV relativeFrom="paragraph">
                  <wp:posOffset>6550660</wp:posOffset>
                </wp:positionV>
                <wp:extent cx="1095375" cy="2571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23" w:rsidRPr="007A6523" w:rsidRDefault="007A6523" w:rsidP="007A652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7A6523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42CB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01.25pt;margin-top:515.8pt;width:86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" fillcolor="white [3201]" stroked="f" strokeweight=".5pt">
                <v:textbox>
                  <w:txbxContent>
                    <w:p w:rsidR="007A6523" w:rsidRPr="007A6523" w:rsidRDefault="007A6523" w:rsidP="007A652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7A6523">
                        <w:rPr>
                          <w:b/>
                          <w:color w:val="FF0000"/>
                          <w:sz w:val="24"/>
                          <w:u w:val="single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42CBA" wp14:editId="07A4CAB1">
                <wp:simplePos x="0" y="0"/>
                <wp:positionH relativeFrom="column">
                  <wp:posOffset>5105400</wp:posOffset>
                </wp:positionH>
                <wp:positionV relativeFrom="paragraph">
                  <wp:posOffset>5998210</wp:posOffset>
                </wp:positionV>
                <wp:extent cx="1095375" cy="2571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23" w:rsidRPr="007A6523" w:rsidRDefault="007A6523" w:rsidP="007A652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7A6523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2CBA" id="Text Box 11" o:spid="_x0000_s1027" type="#_x0000_t202" style="position:absolute;margin-left:402pt;margin-top:472.3pt;width:86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" fillcolor="white [3201]" stroked="f" strokeweight=".5pt">
                <v:textbox>
                  <w:txbxContent>
                    <w:p w:rsidR="007A6523" w:rsidRPr="007A6523" w:rsidRDefault="007A6523" w:rsidP="007A652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7A6523">
                        <w:rPr>
                          <w:b/>
                          <w:color w:val="FF0000"/>
                          <w:sz w:val="24"/>
                          <w:u w:val="single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42CBA" wp14:editId="07A4CAB1">
                <wp:simplePos x="0" y="0"/>
                <wp:positionH relativeFrom="column">
                  <wp:posOffset>5095875</wp:posOffset>
                </wp:positionH>
                <wp:positionV relativeFrom="paragraph">
                  <wp:posOffset>5140960</wp:posOffset>
                </wp:positionV>
                <wp:extent cx="1095375" cy="2571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23" w:rsidRPr="007A6523" w:rsidRDefault="007A6523" w:rsidP="007A652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7A6523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2CBA" id="Text Box 10" o:spid="_x0000_s1028" type="#_x0000_t202" style="position:absolute;margin-left:401.25pt;margin-top:404.8pt;width:86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" fillcolor="white [3201]" stroked="f" strokeweight=".5pt">
                <v:textbox>
                  <w:txbxContent>
                    <w:p w:rsidR="007A6523" w:rsidRPr="007A6523" w:rsidRDefault="007A6523" w:rsidP="007A652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7A6523">
                        <w:rPr>
                          <w:b/>
                          <w:color w:val="FF0000"/>
                          <w:sz w:val="24"/>
                          <w:u w:val="single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42CBA" wp14:editId="07A4CAB1">
                <wp:simplePos x="0" y="0"/>
                <wp:positionH relativeFrom="column">
                  <wp:posOffset>5095875</wp:posOffset>
                </wp:positionH>
                <wp:positionV relativeFrom="paragraph">
                  <wp:posOffset>4674235</wp:posOffset>
                </wp:positionV>
                <wp:extent cx="1095375" cy="2571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23" w:rsidRPr="007A6523" w:rsidRDefault="007A6523" w:rsidP="007A652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7A6523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2CBA" id="Text Box 9" o:spid="_x0000_s1029" type="#_x0000_t202" style="position:absolute;margin-left:401.25pt;margin-top:368.05pt;width:86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" fillcolor="white [3201]" stroked="f" strokeweight=".5pt">
                <v:textbox>
                  <w:txbxContent>
                    <w:p w:rsidR="007A6523" w:rsidRPr="007A6523" w:rsidRDefault="007A6523" w:rsidP="007A652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7A6523">
                        <w:rPr>
                          <w:b/>
                          <w:color w:val="FF0000"/>
                          <w:sz w:val="24"/>
                          <w:u w:val="single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42CBA" wp14:editId="07A4CAB1">
                <wp:simplePos x="0" y="0"/>
                <wp:positionH relativeFrom="column">
                  <wp:posOffset>5105400</wp:posOffset>
                </wp:positionH>
                <wp:positionV relativeFrom="paragraph">
                  <wp:posOffset>4197985</wp:posOffset>
                </wp:positionV>
                <wp:extent cx="1095375" cy="2571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23" w:rsidRPr="007A6523" w:rsidRDefault="007A6523" w:rsidP="007A652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7A6523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2CBA" id="Text Box 8" o:spid="_x0000_s1030" type="#_x0000_t202" style="position:absolute;margin-left:402pt;margin-top:330.55pt;width:86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" fillcolor="white [3201]" stroked="f" strokeweight=".5pt">
                <v:textbox>
                  <w:txbxContent>
                    <w:p w:rsidR="007A6523" w:rsidRPr="007A6523" w:rsidRDefault="007A6523" w:rsidP="007A652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7A6523">
                        <w:rPr>
                          <w:b/>
                          <w:color w:val="FF0000"/>
                          <w:sz w:val="24"/>
                          <w:u w:val="single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42CBA" wp14:editId="07A4CAB1">
                <wp:simplePos x="0" y="0"/>
                <wp:positionH relativeFrom="column">
                  <wp:posOffset>5114925</wp:posOffset>
                </wp:positionH>
                <wp:positionV relativeFrom="paragraph">
                  <wp:posOffset>2978785</wp:posOffset>
                </wp:positionV>
                <wp:extent cx="1095375" cy="2571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23" w:rsidRPr="007A6523" w:rsidRDefault="007A6523" w:rsidP="007A652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7A6523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2CBA" id="Text Box 7" o:spid="_x0000_s1031" type="#_x0000_t202" style="position:absolute;margin-left:402.75pt;margin-top:234.55pt;width:86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" fillcolor="white [3201]" stroked="f" strokeweight=".5pt">
                <v:textbox>
                  <w:txbxContent>
                    <w:p w:rsidR="007A6523" w:rsidRPr="007A6523" w:rsidRDefault="007A6523" w:rsidP="007A652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7A6523">
                        <w:rPr>
                          <w:b/>
                          <w:color w:val="FF0000"/>
                          <w:sz w:val="24"/>
                          <w:u w:val="single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42CBA" wp14:editId="07A4CAB1">
                <wp:simplePos x="0" y="0"/>
                <wp:positionH relativeFrom="column">
                  <wp:posOffset>5114925</wp:posOffset>
                </wp:positionH>
                <wp:positionV relativeFrom="paragraph">
                  <wp:posOffset>2626360</wp:posOffset>
                </wp:positionV>
                <wp:extent cx="1095375" cy="257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23" w:rsidRPr="007A6523" w:rsidRDefault="007A6523" w:rsidP="007A652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7A6523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2CBA" id="Text Box 6" o:spid="_x0000_s1032" type="#_x0000_t202" style="position:absolute;margin-left:402.75pt;margin-top:206.8pt;width:86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" fillcolor="white [3201]" stroked="f" strokeweight=".5pt">
                <v:textbox>
                  <w:txbxContent>
                    <w:p w:rsidR="007A6523" w:rsidRPr="007A6523" w:rsidRDefault="007A6523" w:rsidP="007A652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7A6523">
                        <w:rPr>
                          <w:b/>
                          <w:color w:val="FF0000"/>
                          <w:sz w:val="24"/>
                          <w:u w:val="single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42CBA" wp14:editId="07A4CAB1">
                <wp:simplePos x="0" y="0"/>
                <wp:positionH relativeFrom="column">
                  <wp:posOffset>5114925</wp:posOffset>
                </wp:positionH>
                <wp:positionV relativeFrom="paragraph">
                  <wp:posOffset>2216785</wp:posOffset>
                </wp:positionV>
                <wp:extent cx="1095375" cy="2571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23" w:rsidRPr="007A6523" w:rsidRDefault="007A6523" w:rsidP="007A652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7A6523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2CBA" id="Text Box 5" o:spid="_x0000_s1033" type="#_x0000_t202" style="position:absolute;margin-left:402.75pt;margin-top:174.55pt;width:86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" fillcolor="white [3201]" stroked="f" strokeweight=".5pt">
                <v:textbox>
                  <w:txbxContent>
                    <w:p w:rsidR="007A6523" w:rsidRPr="007A6523" w:rsidRDefault="007A6523" w:rsidP="007A652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7A6523">
                        <w:rPr>
                          <w:b/>
                          <w:color w:val="FF0000"/>
                          <w:sz w:val="24"/>
                          <w:u w:val="single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42CBA" wp14:editId="07A4CAB1">
                <wp:simplePos x="0" y="0"/>
                <wp:positionH relativeFrom="column">
                  <wp:posOffset>2724150</wp:posOffset>
                </wp:positionH>
                <wp:positionV relativeFrom="paragraph">
                  <wp:posOffset>1826260</wp:posOffset>
                </wp:positionV>
                <wp:extent cx="1095375" cy="2571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23" w:rsidRPr="007A6523" w:rsidRDefault="007A6523" w:rsidP="007A652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7A6523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2CBA" id="Text Box 4" o:spid="_x0000_s1034" type="#_x0000_t202" style="position:absolute;margin-left:214.5pt;margin-top:143.8pt;width:86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" fillcolor="white [3201]" stroked="f" strokeweight=".5pt">
                <v:textbox>
                  <w:txbxContent>
                    <w:p w:rsidR="007A6523" w:rsidRPr="007A6523" w:rsidRDefault="007A6523" w:rsidP="007A652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7A6523">
                        <w:rPr>
                          <w:b/>
                          <w:color w:val="FF0000"/>
                          <w:sz w:val="24"/>
                          <w:u w:val="single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1559560</wp:posOffset>
                </wp:positionV>
                <wp:extent cx="1095375" cy="257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523" w:rsidRPr="007A6523" w:rsidRDefault="007A652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 w:rsidRPr="007A6523"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214.5pt;margin-top:122.8pt;width:86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" fillcolor="white [3201]" stroked="f" strokeweight=".5pt">
                <v:textbox>
                  <w:txbxContent>
                    <w:p w:rsidR="007A6523" w:rsidRPr="007A6523" w:rsidRDefault="007A652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 w:rsidRPr="007A6523">
                        <w:rPr>
                          <w:b/>
                          <w:color w:val="FF0000"/>
                          <w:sz w:val="24"/>
                          <w:u w:val="single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3EBC240" wp14:editId="44D19FDE">
            <wp:extent cx="5238750" cy="720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A1" w:rsidRDefault="00BE4A1B" w:rsidP="008B1726">
      <w:pPr>
        <w:pStyle w:val="Heading1"/>
      </w:pPr>
      <w:r>
        <w:lastRenderedPageBreak/>
        <w:t xml:space="preserve">List of </w:t>
      </w:r>
      <w:r w:rsidR="002220DD">
        <w:t>Class</w:t>
      </w:r>
      <w:r>
        <w:t>es and Block Diagram</w:t>
      </w:r>
    </w:p>
    <w:p w:rsidR="002220DD" w:rsidRDefault="00883807" w:rsidP="00A305A1">
      <w:r>
        <w:t>Class:</w:t>
      </w:r>
      <w:r>
        <w:tab/>
      </w:r>
      <w:proofErr w:type="spellStart"/>
      <w:r w:rsidR="00BE4A1B">
        <w:t>NumGuess.class</w:t>
      </w:r>
      <w:proofErr w:type="spellEnd"/>
      <w:r w:rsidR="00BE4A1B">
        <w:t xml:space="preserve"> which contains two </w:t>
      </w:r>
      <w:proofErr w:type="spellStart"/>
      <w:r w:rsidR="00BE4A1B">
        <w:t>ActionListener</w:t>
      </w:r>
      <w:proofErr w:type="spellEnd"/>
      <w:r w:rsidR="00BE4A1B">
        <w:t xml:space="preserve"> </w:t>
      </w:r>
      <w:r w:rsidR="00BE4A1B">
        <w:t xml:space="preserve">Inner </w:t>
      </w:r>
      <w:r w:rsidR="00BE4A1B">
        <w:t>Classes.</w:t>
      </w:r>
    </w:p>
    <w:p w:rsidR="00BE4A1B" w:rsidRDefault="00883807" w:rsidP="00A305A1">
      <w:r>
        <w:rPr>
          <w:noProof/>
          <w:lang w:eastAsia="en-GB"/>
        </w:rPr>
        <w:drawing>
          <wp:inline distT="0" distB="0" distL="0" distR="0" wp14:anchorId="7BB98412" wp14:editId="5A2C46F1">
            <wp:extent cx="5219700" cy="520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DD" w:rsidRDefault="002220DD" w:rsidP="00A305A1"/>
    <w:p w:rsidR="002F5677" w:rsidRDefault="002F567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2F5677" w:rsidRDefault="002F5677" w:rsidP="002220DD">
      <w:pPr>
        <w:pStyle w:val="Heading1"/>
        <w:sectPr w:rsidR="002F5677" w:rsidSect="00C53170">
          <w:headerReference w:type="default" r:id="rId11"/>
          <w:pgSz w:w="12240" w:h="15840"/>
          <w:pgMar w:top="1440" w:right="1325" w:bottom="1440" w:left="1440" w:header="720" w:footer="720" w:gutter="0"/>
          <w:cols w:space="720"/>
        </w:sectPr>
      </w:pPr>
    </w:p>
    <w:p w:rsidR="002220DD" w:rsidRDefault="002220DD" w:rsidP="002220DD">
      <w:pPr>
        <w:pStyle w:val="Heading1"/>
      </w:pPr>
      <w:r>
        <w:lastRenderedPageBreak/>
        <w:t>Source Code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F5677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javax.swing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.*;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F5677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java.applet.Applet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F5677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java.awt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.*;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F5677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java.awt.event.ActionEvent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F5677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java.awt.event.ActionListener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F5677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java.util.Random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2F5677">
        <w:rPr>
          <w:rFonts w:ascii="Courier New" w:hAnsi="Courier New" w:cs="Courier New"/>
          <w:sz w:val="20"/>
          <w:szCs w:val="24"/>
        </w:rPr>
        <w:t>public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class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NumGuess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extends Applet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/**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NumGuess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Applet - by John Byrne R00050076</w:t>
      </w:r>
    </w:p>
    <w:p w:rsidR="002F5677" w:rsidRPr="002F5677" w:rsidRDefault="002220DD" w:rsidP="002F5677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</w:t>
      </w:r>
      <w:r w:rsidR="002F5677" w:rsidRPr="002F5677">
        <w:rPr>
          <w:rFonts w:ascii="Courier New" w:hAnsi="Courier New" w:cs="Courier New"/>
          <w:sz w:val="20"/>
          <w:szCs w:val="24"/>
        </w:rPr>
        <w:t xml:space="preserve">    * </w:t>
      </w:r>
    </w:p>
    <w:p w:rsidR="002F5677" w:rsidRPr="002F5677" w:rsidRDefault="002F5677" w:rsidP="002F5677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RUN IN APPLET SIZE OF 600 x 400 PIXELS!!!!</w:t>
      </w:r>
    </w:p>
    <w:p w:rsidR="002F5677" w:rsidRDefault="002F5677" w:rsidP="002F5677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</w:t>
      </w:r>
      <w:r w:rsidR="002220DD" w:rsidRPr="002F5677">
        <w:rPr>
          <w:rFonts w:ascii="Courier New" w:hAnsi="Courier New" w:cs="Courier New"/>
          <w:sz w:val="20"/>
          <w:szCs w:val="24"/>
        </w:rPr>
        <w:t xml:space="preserve">    </w:t>
      </w:r>
    </w:p>
    <w:p w:rsidR="002220DD" w:rsidRPr="002F5677" w:rsidRDefault="002F5677" w:rsidP="002F5677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</w:t>
      </w:r>
      <w:r w:rsidR="002220DD" w:rsidRPr="002F5677">
        <w:rPr>
          <w:rFonts w:ascii="Courier New" w:hAnsi="Courier New" w:cs="Courier New"/>
          <w:sz w:val="20"/>
          <w:szCs w:val="24"/>
        </w:rPr>
        <w:t>* Applet Pics from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     https://www.cs.colostate.edu/~cs192/Labs/AppletExamples.html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Simple Instructions: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     The game starts at Difficulty Level 1 and you are asked to guess a number between 1 and 100.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     As you solve each puzzle, your score is calculated and you start the next puzzle with an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     increased difficulty, where you will be asked to guess a number from a larger range.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     The score is based on the number of unused guesses when the puzzle is solved and each unused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guess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is worth more as the difficulty increases.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     For your entertainment, there are 4 Pictures that are built-up as you make wrong guesses.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     The pictures are picked at random at the start of each puzzle, so you might get the same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picture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twice in a row!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</w:t>
      </w:r>
    </w:p>
    <w:p w:rsid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     Oh, and just so I'm not waiting all day, you have 10 seconds to enter a guess or you'll </w:t>
      </w:r>
    </w:p>
    <w:p w:rsidR="002220DD" w:rsidRPr="002F5677" w:rsidRDefault="002F5677" w:rsidP="002F5677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*</w:t>
      </w:r>
      <w:r>
        <w:rPr>
          <w:rFonts w:ascii="Courier New" w:hAnsi="Courier New" w:cs="Courier New"/>
          <w:sz w:val="20"/>
          <w:szCs w:val="24"/>
        </w:rPr>
        <w:tab/>
      </w:r>
      <w:r w:rsidR="002220DD" w:rsidRPr="002F5677">
        <w:rPr>
          <w:rFonts w:ascii="Courier New" w:hAnsi="Courier New" w:cs="Courier New"/>
          <w:sz w:val="20"/>
          <w:szCs w:val="24"/>
        </w:rPr>
        <w:t>lose a try!!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////My CONSTANTS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final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PINK4 = new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( 255, 128, 128 ) 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final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GREEN2 = new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( 0, 208, 0 ) 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final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LTBLUE = new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( 35, 206, 255 ) 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lastRenderedPageBreak/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final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REDBROWN = new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( 182, 100, 110 ) 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final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DARKBROWN = new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( 150, 70, 80 ) 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final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DARKGOLD = new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( 240, 220, 0 ) 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final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FIGUREHEIGHT =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getHeight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final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FIGUREWIDTH  =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getWidth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final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DELTA_Y = 50;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////My Global Variables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difficultyLevel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//The difficulty of the puzzle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upperLimit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     //The Upper-limit of the rang of numbers that I can pick from.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picChoice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      //The chosen picture I'm going to use for this puzzle.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Label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lblDifficultyLevel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//A label to tell the user what Difficulty Level they are on.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Label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lblInput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     //A label for the User Input Text Box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TextField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txtInput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 //The aforementioned, User Input Text Box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Random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random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      //'An instance of Random.' Sounds like a James Bond movie!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randomNumber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   //The Random Number I've chosen for the puzzle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userGuess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      //The user's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   //How many guesses the user has used in this puzzle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timeRemaining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  //Time remaining per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Timer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timer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          //A Timer object!!!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boolean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playerHasLost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;      //Has the user lost the game yet?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score;                  //The user's score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/**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NumGuess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Constructor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This is the same as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init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), but I prefer to treat it as a Constructor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It initialises all my global variables.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public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NumGuess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difficultyLevel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0;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timeRemaining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10;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playerHasLost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false;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score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0;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lblDifficultyLevel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new Label();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lblInput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new Label();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txtInput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new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TextField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(10);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random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new Random();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startNewPuzzle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add(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lblDifficultyLevel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add(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lblInput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add(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txtInput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txtInput.addActionListener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new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TextInputListener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timer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new Timer(1000, new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TimerListener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timer.start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/**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startNewPuzzle</w:t>
      </w:r>
      <w:proofErr w:type="spellEnd"/>
      <w:proofErr w:type="gramEnd"/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This contains the variables that require re-initializing when a new puzzle starts.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public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startNewPuzzle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difficultyLevel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>++;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upperLimit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difficultyLevel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* 100;     //Sets the Upper-Limit of the range from which I pick my random number.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randomNumber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random.nextInt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upperLimit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 + 1;  //Pick my Random number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picChoice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random.nextInt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(4) + 1;              //Randomly pick one of the 4 pictures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//Setup the Label and Text Boxes for this puzzle...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lblDifficultyLevel.setText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"Difficulty Level: " +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difficultyLevel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+ " !");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lblInput.setText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"I'm thinking of a number between 1 and " +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upperLimit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+ "! Take a Guess...");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//Yes, both of these are required to clear a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TextBox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due to a Java Applet Bug!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txtInput.setText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" ");</w:t>
      </w:r>
      <w:r w:rsidRPr="002F5677">
        <w:rPr>
          <w:rFonts w:ascii="Courier New" w:hAnsi="Courier New" w:cs="Courier New"/>
          <w:sz w:val="20"/>
          <w:szCs w:val="24"/>
        </w:rPr>
        <w:tab/>
      </w:r>
      <w:r w:rsidRPr="002F5677">
        <w:rPr>
          <w:rFonts w:ascii="Courier New" w:hAnsi="Courier New" w:cs="Courier New"/>
          <w:sz w:val="20"/>
          <w:szCs w:val="24"/>
        </w:rPr>
        <w:tab/>
      </w:r>
      <w:r w:rsidRPr="002F5677">
        <w:rPr>
          <w:rFonts w:ascii="Courier New" w:hAnsi="Courier New" w:cs="Courier New"/>
          <w:sz w:val="20"/>
          <w:szCs w:val="24"/>
        </w:rPr>
        <w:tab/>
        <w:t xml:space="preserve"> </w:t>
      </w:r>
      <w:r w:rsidRPr="002F5677">
        <w:rPr>
          <w:rFonts w:ascii="Courier New" w:hAnsi="Courier New" w:cs="Courier New"/>
          <w:sz w:val="20"/>
          <w:szCs w:val="24"/>
        </w:rPr>
        <w:tab/>
        <w:t>//clear data entry field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txtInput.setText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"");               //clear data entry field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0;       //At the start of a puzzle, the number of guesses taken will be ZERO!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(timer != null) {    //If this isn't the first level, the Timer object will already exist.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timer.restart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/**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paint</w:t>
      </w:r>
      <w:proofErr w:type="gramEnd"/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@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param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graphics Instance of the Graphics object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public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paint( Graphics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graphics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)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!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playerHasLost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) {            //Is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user still in the game?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updateGame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graphics);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}else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drawEndGameSummary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graphics);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/**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@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param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graphics The Original instance of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Graphics object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private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updateGame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(Graphics graphics)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== 0) {    //First attempt at this puzzle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setBackground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Color.WHITE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     //Just in case a previous puzzle had a different background.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picChoice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== 1) {       //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picChoice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is randomly picked in the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startNewPuzzle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method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drawStickman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graphics);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 else if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picChoice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== 2)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drawSnowman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graphics);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 else if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picChoice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== 3)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drawCar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graphics);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 else if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picChoice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== 4)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drawFaceWithHat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graphics);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//Save the original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so that I can restore it after I update the remaining time and score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originalColor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graphics.getColor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graphics.setFont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new Font("default",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Font.BOLD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16));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updateTime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graphics);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updateScore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graphics);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originalColor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/**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@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param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graphics The Original instance of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Graphics object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private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drawEndGameSummary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(Graphics graphics)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lastRenderedPageBreak/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setBackground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Color.RED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graphics.setFont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new Font("default",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Font.BOLD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50));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graphics.drawString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"You Lose!!!",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getWidth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() / 10,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getHeight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5);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graphics.drawString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"The Number was " +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randomNumber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+ "!",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getWidth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10,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getHeight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5) * 2);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graphics.drawString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"Your Score was " + score + "!",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getWidth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10,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getHeight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5) * 3);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score &lt; 100){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graphics.drawString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"Better luck next time!",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getWidth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10,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getHeight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5) * 4);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}else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if (score &lt; 300){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graphics.drawString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"Nice Try!",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getWidth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10,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getHeight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5) * 4);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}else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graphics.drawString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"You're AWESOME!",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getWidth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10,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getHeight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/ 5) * 4);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lblDifficultyLevel.setVisible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false);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lblInput.setVisible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false);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txtInput.setVisible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false);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showStatus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"Goodbye!!");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/**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@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param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graphics The Original instance of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Graphics object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private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updateScore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(Graphics graphics)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Color.GREEN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graphics.drawString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"Score: " + score,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getWidth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() - 100,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getHeight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- 5);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/**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 @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param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graphics The Original instance of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Graphics object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*/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private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updateTime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(Graphics graphics)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timeRemaining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3)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Color.GREEN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 else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Color.RED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lastRenderedPageBreak/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graphics.drawString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"Time Remaining: " +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timeRemaining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, 0,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getHeight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 - 5);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//////////////////////////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//// Action Listeners ////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//////////////////////////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public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class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TimerListener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implements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ActionListener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@Override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public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actionPerformed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ActionEvent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e)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timeRemaining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--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timeRemaining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&lt; 1){      //User out of time for this guess?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>++;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showStatus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"You ran out of time!!    You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have "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+ (10 -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 + " guesses remaining.");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timeRemaining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10;     //Reinitialize the timer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9){      //Check if the user is out of guesses.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playerHasLost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true;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repaint(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10); // Repaint in 10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ms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. (Required to allow the Timer a moment.)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public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class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TextInputListener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implements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ActionListener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@Override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public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actionPerformed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ActionEvent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e)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>++;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try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userGuess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Integer.parseInt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e.getActionCommand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()); //get number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}catch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RuntimeException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exception){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//User loses a guess for being a bit silly!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lastRenderedPageBreak/>
        <w:t xml:space="preserve">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userGuess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&lt;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randomNumber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showStatus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"Your guess of " +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userGuess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+ " is too Low.         You have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" +</w:t>
      </w:r>
      <w:proofErr w:type="gramEnd"/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        (10 -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) +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" guesses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remaining.");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}else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if(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userGuess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randomNumber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showStatus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"Your guess of " +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userGuess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+ " is too High.        You have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" +</w:t>
      </w:r>
      <w:proofErr w:type="gramEnd"/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        (10 -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) +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" guesses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remaining.");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}else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{      //Well, if it isn't too Low and it isn't too High, then it must be equal, right!!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showStatus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"Well done!    You are right.    My number was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" +</w:t>
      </w:r>
      <w:proofErr w:type="gramEnd"/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randomNumber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+ " and you got it in " +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+ " guesses!");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//Calculate the score...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score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score + (10 -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 *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difficultyLevel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* 10);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timer.stop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startNewPuzzle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);   //Start new puzzle, which will be at the next difficulty level.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//Reset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TextField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... Yes, it requires both of these!!!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txtInput.setText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" ");</w:t>
      </w:r>
      <w:r w:rsidRPr="002F5677">
        <w:rPr>
          <w:rFonts w:ascii="Courier New" w:hAnsi="Courier New" w:cs="Courier New"/>
          <w:sz w:val="20"/>
          <w:szCs w:val="24"/>
        </w:rPr>
        <w:tab/>
      </w:r>
      <w:r w:rsidRPr="002F5677">
        <w:rPr>
          <w:rFonts w:ascii="Courier New" w:hAnsi="Courier New" w:cs="Courier New"/>
          <w:sz w:val="20"/>
          <w:szCs w:val="24"/>
        </w:rPr>
        <w:tab/>
      </w:r>
      <w:r w:rsidRPr="002F5677">
        <w:rPr>
          <w:rFonts w:ascii="Courier New" w:hAnsi="Courier New" w:cs="Courier New"/>
          <w:sz w:val="20"/>
          <w:szCs w:val="24"/>
        </w:rPr>
        <w:tab/>
        <w:t xml:space="preserve"> </w:t>
      </w:r>
      <w:r w:rsidRPr="002F5677">
        <w:rPr>
          <w:rFonts w:ascii="Courier New" w:hAnsi="Courier New" w:cs="Courier New"/>
          <w:sz w:val="20"/>
          <w:szCs w:val="24"/>
        </w:rPr>
        <w:tab/>
        <w:t>//clear data entry field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txtInput.setText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"");               //clear data entry field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timeRemaining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10;                 //Reset the timer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9){              //Check if the user is out of guesses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playerHasLost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= true;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repaint(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/////////////////////////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//// Applet Pictures ////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/////////////////////////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private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drawFaceWithHat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Graphics graphics)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lastRenderedPageBreak/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0){   //After 1st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background for figure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 xml:space="preserve">(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Color.white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) 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( 0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, DELTA_Y, FIGUREWIDTH, FIGUREHEIGHT ) 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1) {   //After 2nd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outline of face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20, 54 + DELTA_Y, 166, 166);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2) {   //After 3rd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mouth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PINK4);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91, 160 + DELTA_Y, 24, 24);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3) {   //After 4th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/  two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eyes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LTBLUE);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66, 108 + DELTA_Y, 16, 16);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4) {   //After 5th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LTBLUE);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124, 108 + DELTA_Y, 16, 16);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5) {   //After 6th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hat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GREEN2);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20, 35 + DELTA_Y, 166, 42);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6) {   //After 7th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GREEN2);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62, 15 + DELTA_Y, 83, 22);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7) {   //After 8th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nose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103, 125 + DELTA_Y, 103, 151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96, 150 + DELTA_Y, 3, 3);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107, 150 + DELTA_Y, 3, 3);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lastRenderedPageBreak/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8) {   //After 9th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eyebrows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74, 100 + DELTA_Y, 84, 104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74, 100 + DELTA_Y, 59, 110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132, 100 + DELTA_Y, 122, 104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132, 100 + DELTA_Y, 147, 110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private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drawCar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Graphics graphics)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0) {   //After 1st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background for figure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Color.white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0, DELTA_Y, FIGUREWIDTH, FIGUREHEIGHT);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front tire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20, 170 + DELTA_Y, 100, 100);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Color.white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30, 180 + DELTA_Y, 80, 80);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40, 190 + DELTA_Y, 60, 60);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1) {   //After 2nd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back tire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270, 170 + DELTA_Y, 100, 100);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Color.white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280, 180 + DELTA_Y, 80, 80);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290, 190 + DELTA_Y, 60, 60);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2) {   //After 3rd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car hood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DARKBROWN);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10, 113 + DELTA_Y, 122, 12);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REDBROWN);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10, 123 + DELTA_Y, 122, 82);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lastRenderedPageBreak/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3) {   //After 4th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car hood ornament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DARKGOLD);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10, 105 + DELTA_Y, 10, 10);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/  car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window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LTBLUE);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130, 15 + DELTA_Y, 130, 100);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4) {   //After 5th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car door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REDBROWN);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130, 113 + DELTA_Y, 130, 92);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car backseat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REDBROWN);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258, 15 + DELTA_Y, 122, 190);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5) {   //After 6th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car trunk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REDBROWN);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378, 80 + DELTA_Y, 57, 125);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6) {   //After 7th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car running board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DARKBROWN);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118, 205 + DELTA_Y, 154, 10);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7) {   //After 8th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visor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131, 15 + DELTA_Y, 110, 30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131, 16 + DELTA_Y, 110, 31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131, 17 + DELTA_Y, 110, 32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8) {   //After 9th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door handle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145, 125 + DELTA_Y, 170, 125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145, 124 + DELTA_Y, 170, 124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lastRenderedPageBreak/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145, 123 + DELTA_Y, 170, 123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private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drawStickman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Graphics graphics)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0) {   //After 1st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setBackground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Color.red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1) {   //After 2nd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a boundary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5, 5 + DELTA_Y, 190, 190);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2) {   //After 3rd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the head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90, 60 + DELTA_Y, 20, 20);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3) {   //After 4th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the body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100, 80 + DELTA_Y, 100, 120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4) {   //After 5th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the hands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100, 100 + DELTA_Y, 80, 100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5) {   //After 6th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100, 100 + DELTA_Y, 120, 75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6) {   //After 7th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the legs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100, 120 + DELTA_Y, 85, 135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7) {   //After 8th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100, 120 + DELTA_Y, 115, 135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8) {   //After 9th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the greeting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graphics.drawString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"Last chance!!!", 20, 180 + DELTA_Y);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lastRenderedPageBreak/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private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void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drawSnowman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, Graphics graphics) {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middle = 150;</w:t>
      </w:r>
      <w:r w:rsidRPr="002F5677">
        <w:rPr>
          <w:rFonts w:ascii="Courier New" w:hAnsi="Courier New" w:cs="Courier New"/>
          <w:sz w:val="20"/>
          <w:szCs w:val="24"/>
        </w:rPr>
        <w:tab/>
        <w:t xml:space="preserve">    // middle of the snowman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top = 50 + DELTA_Y;</w:t>
      </w:r>
      <w:r w:rsidRPr="002F5677">
        <w:rPr>
          <w:rFonts w:ascii="Courier New" w:hAnsi="Courier New" w:cs="Courier New"/>
          <w:sz w:val="20"/>
          <w:szCs w:val="24"/>
        </w:rPr>
        <w:tab/>
        <w:t>// top of the snowman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0) {  //After 1st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setBackground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Color.cyan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1) {  //After 2nd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</w:t>
      </w:r>
      <w:proofErr w:type="spellStart"/>
      <w:r w:rsidRPr="002F5677">
        <w:rPr>
          <w:rFonts w:ascii="Courier New" w:hAnsi="Courier New" w:cs="Courier New"/>
          <w:sz w:val="20"/>
          <w:szCs w:val="24"/>
        </w:rPr>
        <w:t>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the ground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Color.blue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the ground is a blue rectangle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graphics.fillRect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1, 175 + DELTA_Y, 300, 50);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2) {  //After 3rd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/  draw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three large snowballs to make up snowman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Color.white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head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middle - 20, top, 40, 40);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3) {   //After 4th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middle (upper torso)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middle - 35, top + 35, 70, 50);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4) {   //After 5th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base (lower torso)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middle - 50, top + 80, 100, 60);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5) {   //After 6th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/  draw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in features of snowman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graphics.setColor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Color.black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/  draw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eyes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left eye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lastRenderedPageBreak/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middle - 10, top + 10, 5, 5);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right eye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graphics.fillOval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middle + 5, top + 10, 5, 5);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6) {   //After 7th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mouth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graphics.drawArc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middle - 10, top + 20, 20, 10, 190, 160);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7) {   //After 8th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/  draw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arms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left arm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middle - 25, top + 60, middle - 50, top + 40);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right arm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middle + 25, top + 60, middle + 55, top + 60);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if(</w:t>
      </w:r>
      <w:proofErr w:type="spellStart"/>
      <w:proofErr w:type="gramEnd"/>
      <w:r w:rsidRPr="002F5677">
        <w:rPr>
          <w:rFonts w:ascii="Courier New" w:hAnsi="Courier New" w:cs="Courier New"/>
          <w:sz w:val="20"/>
          <w:szCs w:val="24"/>
        </w:rPr>
        <w:t>guessesTaken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 xml:space="preserve"> &gt; 8) {   //After 9th Guess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</w:t>
      </w:r>
      <w:proofErr w:type="gramStart"/>
      <w:r w:rsidRPr="002F5677">
        <w:rPr>
          <w:rFonts w:ascii="Courier New" w:hAnsi="Courier New" w:cs="Courier New"/>
          <w:sz w:val="20"/>
          <w:szCs w:val="24"/>
        </w:rPr>
        <w:t>/  draw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 xml:space="preserve"> hat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brim of hat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2F5677">
        <w:rPr>
          <w:rFonts w:ascii="Courier New" w:hAnsi="Courier New" w:cs="Courier New"/>
          <w:sz w:val="20"/>
          <w:szCs w:val="24"/>
        </w:rPr>
        <w:t>graphics.drawLine</w:t>
      </w:r>
      <w:proofErr w:type="spellEnd"/>
      <w:r w:rsidRPr="002F5677">
        <w:rPr>
          <w:rFonts w:ascii="Courier New" w:hAnsi="Courier New" w:cs="Courier New"/>
          <w:sz w:val="20"/>
          <w:szCs w:val="24"/>
        </w:rPr>
        <w:t>(</w:t>
      </w:r>
      <w:proofErr w:type="gramEnd"/>
      <w:r w:rsidRPr="002F5677">
        <w:rPr>
          <w:rFonts w:ascii="Courier New" w:hAnsi="Courier New" w:cs="Courier New"/>
          <w:sz w:val="20"/>
          <w:szCs w:val="24"/>
        </w:rPr>
        <w:t>middle - 20, top + 5, middle + 20, top + 5);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    // draw top of hat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 xml:space="preserve">    }</w:t>
      </w:r>
    </w:p>
    <w:p w:rsidR="002220DD" w:rsidRPr="002F5677" w:rsidRDefault="002220DD" w:rsidP="002220D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F5677">
        <w:rPr>
          <w:rFonts w:ascii="Courier New" w:hAnsi="Courier New" w:cs="Courier New"/>
          <w:sz w:val="20"/>
          <w:szCs w:val="24"/>
        </w:rPr>
        <w:t>}</w:t>
      </w:r>
    </w:p>
    <w:p w:rsidR="002220DD" w:rsidRPr="002F5677" w:rsidRDefault="002220DD" w:rsidP="00A305A1">
      <w:pPr>
        <w:rPr>
          <w:sz w:val="24"/>
          <w:szCs w:val="24"/>
        </w:rPr>
      </w:pPr>
    </w:p>
    <w:p w:rsidR="002220DD" w:rsidRPr="002F5677" w:rsidRDefault="002220DD" w:rsidP="00A305A1">
      <w:pPr>
        <w:rPr>
          <w:sz w:val="24"/>
          <w:szCs w:val="24"/>
        </w:rPr>
      </w:pPr>
    </w:p>
    <w:p w:rsidR="002F5677" w:rsidRPr="002F5677" w:rsidRDefault="002F567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4"/>
          <w:szCs w:val="24"/>
        </w:rPr>
      </w:pPr>
      <w:r w:rsidRPr="002F5677">
        <w:rPr>
          <w:sz w:val="24"/>
          <w:szCs w:val="24"/>
        </w:rPr>
        <w:br w:type="page"/>
      </w:r>
    </w:p>
    <w:p w:rsidR="002F5677" w:rsidRDefault="002F5677" w:rsidP="002220DD">
      <w:pPr>
        <w:pStyle w:val="Heading1"/>
        <w:sectPr w:rsidR="002F5677" w:rsidSect="002F5677">
          <w:pgSz w:w="15840" w:h="12240" w:orient="landscape"/>
          <w:pgMar w:top="1440" w:right="1440" w:bottom="1327" w:left="1440" w:header="720" w:footer="720" w:gutter="0"/>
          <w:cols w:space="720"/>
        </w:sectPr>
      </w:pPr>
    </w:p>
    <w:p w:rsidR="002220DD" w:rsidRDefault="002220DD" w:rsidP="002220DD">
      <w:pPr>
        <w:pStyle w:val="Heading1"/>
      </w:pPr>
      <w:r>
        <w:lastRenderedPageBreak/>
        <w:t>Conclusion</w:t>
      </w:r>
    </w:p>
    <w:p w:rsidR="00527ADD" w:rsidRDefault="00527ADD" w:rsidP="00A305A1">
      <w:r>
        <w:t>Not sure what I can say here to justify 10 marks….</w:t>
      </w:r>
    </w:p>
    <w:p w:rsidR="00BE4A1B" w:rsidRDefault="00BE4A1B" w:rsidP="00A305A1"/>
    <w:p w:rsidR="00BE4A1B" w:rsidRDefault="00BE4A1B" w:rsidP="00A305A1">
      <w:r>
        <w:t>If I was to do it again, I’d probably put more work into the Pictures and in particular how the pictures are started, finished and transition from one puzzle to another.</w:t>
      </w:r>
    </w:p>
    <w:p w:rsidR="00BE4A1B" w:rsidRDefault="00BE4A1B" w:rsidP="00A305A1"/>
    <w:p w:rsidR="00527ADD" w:rsidRDefault="00527ADD" w:rsidP="00A305A1">
      <w:r>
        <w:t>In terms of what I have learnt…</w:t>
      </w:r>
    </w:p>
    <w:p w:rsidR="00527ADD" w:rsidRDefault="002F5677" w:rsidP="002F5677">
      <w:pPr>
        <w:pStyle w:val="ListParagraph"/>
        <w:numPr>
          <w:ilvl w:val="0"/>
          <w:numId w:val="20"/>
        </w:numPr>
      </w:pPr>
      <w:r>
        <w:t xml:space="preserve">I </w:t>
      </w:r>
      <w:r w:rsidR="00527ADD">
        <w:t xml:space="preserve">now </w:t>
      </w:r>
      <w:r>
        <w:t>know how to use Java Applets</w:t>
      </w:r>
    </w:p>
    <w:p w:rsidR="00BE4A1B" w:rsidRDefault="00BE4A1B" w:rsidP="0095769D"/>
    <w:p w:rsidR="0095769D" w:rsidRDefault="0095769D" w:rsidP="0095769D">
      <w:r>
        <w:t>This was an enjoyable and fruitful assignment, with valuable experience and knowledge gained.</w:t>
      </w:r>
    </w:p>
    <w:p w:rsidR="0095769D" w:rsidRDefault="0095769D" w:rsidP="0095769D"/>
    <w:p w:rsidR="0095769D" w:rsidRPr="00A305A1" w:rsidRDefault="0095769D" w:rsidP="0095769D">
      <w:r>
        <w:t>Thank you.      END        John Byrne – R00050076</w:t>
      </w:r>
    </w:p>
    <w:sectPr w:rsidR="0095769D" w:rsidRPr="00A305A1" w:rsidSect="002F5677">
      <w:pgSz w:w="12240" w:h="15840"/>
      <w:pgMar w:top="1440" w:right="132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758" w:rsidRDefault="00A97758" w:rsidP="00C53170">
      <w:pPr>
        <w:spacing w:after="0" w:line="240" w:lineRule="auto"/>
      </w:pPr>
      <w:r>
        <w:separator/>
      </w:r>
    </w:p>
  </w:endnote>
  <w:endnote w:type="continuationSeparator" w:id="0">
    <w:p w:rsidR="00A97758" w:rsidRDefault="00A97758" w:rsidP="00C5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758" w:rsidRDefault="00A97758" w:rsidP="00C53170">
      <w:pPr>
        <w:spacing w:after="0" w:line="240" w:lineRule="auto"/>
      </w:pPr>
      <w:r>
        <w:separator/>
      </w:r>
    </w:p>
  </w:footnote>
  <w:footnote w:type="continuationSeparator" w:id="0">
    <w:p w:rsidR="00A97758" w:rsidRDefault="00A97758" w:rsidP="00C5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184ED3" w:rsidRDefault="00184ED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8380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83807">
          <w:rPr>
            <w:b/>
            <w:bCs/>
            <w:noProof/>
          </w:rPr>
          <w:t>17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84ED3" w:rsidRDefault="00184E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00C0AC9"/>
    <w:multiLevelType w:val="hybridMultilevel"/>
    <w:tmpl w:val="09460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47798"/>
    <w:multiLevelType w:val="hybridMultilevel"/>
    <w:tmpl w:val="A1CA5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66DEA"/>
    <w:multiLevelType w:val="hybridMultilevel"/>
    <w:tmpl w:val="1FAC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5132E"/>
    <w:multiLevelType w:val="hybridMultilevel"/>
    <w:tmpl w:val="58008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E3AEF"/>
    <w:multiLevelType w:val="hybridMultilevel"/>
    <w:tmpl w:val="46C44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50246"/>
    <w:multiLevelType w:val="hybridMultilevel"/>
    <w:tmpl w:val="F2C633D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BEA4541"/>
    <w:multiLevelType w:val="hybridMultilevel"/>
    <w:tmpl w:val="06E61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758F8"/>
    <w:multiLevelType w:val="hybridMultilevel"/>
    <w:tmpl w:val="B84E2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50FB6"/>
    <w:multiLevelType w:val="hybridMultilevel"/>
    <w:tmpl w:val="E45E7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E7499"/>
    <w:multiLevelType w:val="hybridMultilevel"/>
    <w:tmpl w:val="E2C2B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  <w:num w:numId="17">
    <w:abstractNumId w:val="3"/>
  </w:num>
  <w:num w:numId="18">
    <w:abstractNumId w:val="2"/>
  </w:num>
  <w:num w:numId="19">
    <w:abstractNumId w:val="4"/>
  </w:num>
  <w:num w:numId="20">
    <w:abstractNumId w:val="10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75"/>
    <w:rsid w:val="000119D8"/>
    <w:rsid w:val="00077BF4"/>
    <w:rsid w:val="000A110E"/>
    <w:rsid w:val="000A4A22"/>
    <w:rsid w:val="000B0C75"/>
    <w:rsid w:val="000C6EA4"/>
    <w:rsid w:val="000D04E6"/>
    <w:rsid w:val="00120239"/>
    <w:rsid w:val="001331E6"/>
    <w:rsid w:val="00135DA2"/>
    <w:rsid w:val="001447A5"/>
    <w:rsid w:val="00176F30"/>
    <w:rsid w:val="0017707C"/>
    <w:rsid w:val="00184ED3"/>
    <w:rsid w:val="001852D4"/>
    <w:rsid w:val="001A7000"/>
    <w:rsid w:val="001B236A"/>
    <w:rsid w:val="001C1CBE"/>
    <w:rsid w:val="001D2722"/>
    <w:rsid w:val="001E478D"/>
    <w:rsid w:val="001F5496"/>
    <w:rsid w:val="002037AE"/>
    <w:rsid w:val="00213374"/>
    <w:rsid w:val="00220B30"/>
    <w:rsid w:val="002220DD"/>
    <w:rsid w:val="00226CF0"/>
    <w:rsid w:val="00233CD7"/>
    <w:rsid w:val="00256B8D"/>
    <w:rsid w:val="002F5677"/>
    <w:rsid w:val="00322291"/>
    <w:rsid w:val="00383557"/>
    <w:rsid w:val="003A5058"/>
    <w:rsid w:val="003B0FCD"/>
    <w:rsid w:val="003B393F"/>
    <w:rsid w:val="003E3391"/>
    <w:rsid w:val="003E6FFE"/>
    <w:rsid w:val="0040618C"/>
    <w:rsid w:val="004172AD"/>
    <w:rsid w:val="0046381F"/>
    <w:rsid w:val="0047238C"/>
    <w:rsid w:val="005049EC"/>
    <w:rsid w:val="00516C53"/>
    <w:rsid w:val="00527ADD"/>
    <w:rsid w:val="005348CE"/>
    <w:rsid w:val="00574B99"/>
    <w:rsid w:val="00580BF9"/>
    <w:rsid w:val="005839BE"/>
    <w:rsid w:val="005904BD"/>
    <w:rsid w:val="00590825"/>
    <w:rsid w:val="0061072B"/>
    <w:rsid w:val="006167EC"/>
    <w:rsid w:val="00630586"/>
    <w:rsid w:val="00675E11"/>
    <w:rsid w:val="0068654B"/>
    <w:rsid w:val="006A707E"/>
    <w:rsid w:val="006C1E0B"/>
    <w:rsid w:val="006E19E8"/>
    <w:rsid w:val="006F0BEA"/>
    <w:rsid w:val="006F4C1A"/>
    <w:rsid w:val="007207B4"/>
    <w:rsid w:val="007469CF"/>
    <w:rsid w:val="0079565F"/>
    <w:rsid w:val="007A54C3"/>
    <w:rsid w:val="007A6523"/>
    <w:rsid w:val="007B4130"/>
    <w:rsid w:val="007C2DE6"/>
    <w:rsid w:val="007D3FC1"/>
    <w:rsid w:val="007F1A67"/>
    <w:rsid w:val="008038BE"/>
    <w:rsid w:val="008131A0"/>
    <w:rsid w:val="008248E7"/>
    <w:rsid w:val="0088159B"/>
    <w:rsid w:val="00883807"/>
    <w:rsid w:val="008A76D5"/>
    <w:rsid w:val="008B680C"/>
    <w:rsid w:val="008E5EDA"/>
    <w:rsid w:val="008E6EFD"/>
    <w:rsid w:val="008F265C"/>
    <w:rsid w:val="0095427B"/>
    <w:rsid w:val="0095769D"/>
    <w:rsid w:val="009629AD"/>
    <w:rsid w:val="00966E1B"/>
    <w:rsid w:val="0097789C"/>
    <w:rsid w:val="0098267F"/>
    <w:rsid w:val="009C54EA"/>
    <w:rsid w:val="00A305A1"/>
    <w:rsid w:val="00A548E2"/>
    <w:rsid w:val="00A66B4B"/>
    <w:rsid w:val="00A72572"/>
    <w:rsid w:val="00A915E8"/>
    <w:rsid w:val="00A97758"/>
    <w:rsid w:val="00AA3AEF"/>
    <w:rsid w:val="00B16544"/>
    <w:rsid w:val="00B3438C"/>
    <w:rsid w:val="00B41CA4"/>
    <w:rsid w:val="00B52857"/>
    <w:rsid w:val="00B67517"/>
    <w:rsid w:val="00B73A14"/>
    <w:rsid w:val="00B93958"/>
    <w:rsid w:val="00BE12EA"/>
    <w:rsid w:val="00BE4A1B"/>
    <w:rsid w:val="00C141D1"/>
    <w:rsid w:val="00C2227C"/>
    <w:rsid w:val="00C235CB"/>
    <w:rsid w:val="00C414F9"/>
    <w:rsid w:val="00C50EE3"/>
    <w:rsid w:val="00C53170"/>
    <w:rsid w:val="00C565A5"/>
    <w:rsid w:val="00C67BE5"/>
    <w:rsid w:val="00C91F91"/>
    <w:rsid w:val="00C9652F"/>
    <w:rsid w:val="00CD060A"/>
    <w:rsid w:val="00D04641"/>
    <w:rsid w:val="00D12778"/>
    <w:rsid w:val="00DB6A59"/>
    <w:rsid w:val="00DC41E2"/>
    <w:rsid w:val="00DF1C1F"/>
    <w:rsid w:val="00E4285D"/>
    <w:rsid w:val="00E66208"/>
    <w:rsid w:val="00E80BA3"/>
    <w:rsid w:val="00E84025"/>
    <w:rsid w:val="00E92BF0"/>
    <w:rsid w:val="00E93040"/>
    <w:rsid w:val="00EA4D70"/>
    <w:rsid w:val="00EB1696"/>
    <w:rsid w:val="00ED6F02"/>
    <w:rsid w:val="00EF14F9"/>
    <w:rsid w:val="00F12798"/>
    <w:rsid w:val="00F12E42"/>
    <w:rsid w:val="00F27A48"/>
    <w:rsid w:val="00F31F30"/>
    <w:rsid w:val="00F47C65"/>
    <w:rsid w:val="00F617E9"/>
    <w:rsid w:val="00F62675"/>
    <w:rsid w:val="00F71CB5"/>
    <w:rsid w:val="00F83ACF"/>
    <w:rsid w:val="00F921A1"/>
    <w:rsid w:val="00FA35DF"/>
    <w:rsid w:val="00FA38A2"/>
    <w:rsid w:val="00FA4499"/>
    <w:rsid w:val="00FA4D97"/>
    <w:rsid w:val="00FB2EBE"/>
    <w:rsid w:val="00FC259F"/>
    <w:rsid w:val="00FD3855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1C6B7-458A-44C2-A64E-52B3E4D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159B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DC4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037AE"/>
  </w:style>
  <w:style w:type="paragraph" w:styleId="TOC1">
    <w:name w:val="toc 1"/>
    <w:basedOn w:val="Normal"/>
    <w:next w:val="Normal"/>
    <w:autoRedefine/>
    <w:uiPriority w:val="39"/>
    <w:unhideWhenUsed/>
    <w:rsid w:val="00DB6A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A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6A5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53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7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3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17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yrn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6338D-AB92-46DB-B965-BA0A78A7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49</TotalTime>
  <Pages>17</Pages>
  <Words>2977</Words>
  <Characters>16970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Byrne</dc:creator>
  <cp:keywords/>
  <cp:lastModifiedBy>John Byrne</cp:lastModifiedBy>
  <cp:revision>3</cp:revision>
  <cp:lastPrinted>2015-03-09T17:47:00Z</cp:lastPrinted>
  <dcterms:created xsi:type="dcterms:W3CDTF">2015-04-13T22:04:00Z</dcterms:created>
  <dcterms:modified xsi:type="dcterms:W3CDTF">2015-04-13T22:53:00Z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